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06A5F" w14:textId="77777777" w:rsidR="00F74046" w:rsidRPr="001105EE" w:rsidRDefault="00F74046" w:rsidP="007910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AU"/>
        </w:rPr>
      </w:pPr>
    </w:p>
    <w:p w14:paraId="2F9D6EB1" w14:textId="77777777" w:rsidR="00F74046" w:rsidRPr="00137535" w:rsidRDefault="009A5640" w:rsidP="00507C10">
      <w:pPr>
        <w:spacing w:after="0"/>
        <w:jc w:val="center"/>
        <w:rPr>
          <w:rFonts w:ascii="Lucida Bright" w:hAnsi="Lucida Bright" w:cs="Arial"/>
          <w:b/>
          <w:sz w:val="32"/>
          <w:lang w:val="en-AU"/>
        </w:rPr>
      </w:pPr>
      <w:r>
        <w:rPr>
          <w:rFonts w:ascii="Lucida Bright" w:hAnsi="Lucida Bright" w:cs="Arial"/>
          <w:b/>
          <w:sz w:val="32"/>
          <w:lang w:val="en-AU"/>
        </w:rPr>
        <w:t xml:space="preserve">Madan </w:t>
      </w:r>
      <w:proofErr w:type="spellStart"/>
      <w:r>
        <w:rPr>
          <w:rFonts w:ascii="Lucida Bright" w:hAnsi="Lucida Bright" w:cs="Arial"/>
          <w:b/>
          <w:sz w:val="32"/>
          <w:lang w:val="en-AU"/>
        </w:rPr>
        <w:t>Gurung</w:t>
      </w:r>
      <w:proofErr w:type="spellEnd"/>
      <w:r w:rsidR="00CE50DC">
        <w:rPr>
          <w:rFonts w:ascii="Lucida Bright" w:hAnsi="Lucida Bright" w:cs="Arial"/>
          <w:b/>
          <w:sz w:val="32"/>
          <w:lang w:val="en-AU"/>
        </w:rPr>
        <w:t xml:space="preserve"> </w:t>
      </w:r>
    </w:p>
    <w:p w14:paraId="45AC4E46" w14:textId="77777777" w:rsidR="00F74046" w:rsidRPr="00137535" w:rsidRDefault="00F74046" w:rsidP="00507C10">
      <w:pPr>
        <w:spacing w:after="0"/>
        <w:jc w:val="center"/>
        <w:rPr>
          <w:rFonts w:ascii="Lucida Bright" w:hAnsi="Lucida Bright" w:cs="Arial"/>
          <w:b/>
          <w:sz w:val="10"/>
          <w:lang w:val="en-AU"/>
        </w:rPr>
      </w:pPr>
    </w:p>
    <w:p w14:paraId="7E43A253" w14:textId="77777777" w:rsidR="00BC145D" w:rsidRPr="00137535" w:rsidRDefault="009A5640" w:rsidP="00507C10">
      <w:pPr>
        <w:spacing w:after="0"/>
        <w:jc w:val="center"/>
        <w:rPr>
          <w:rFonts w:ascii="Lucida Bright" w:hAnsi="Lucida Bright" w:cs="Arial"/>
          <w:b/>
          <w:sz w:val="20"/>
          <w:lang w:val="en-AU"/>
        </w:rPr>
      </w:pPr>
      <w:r>
        <w:rPr>
          <w:rFonts w:ascii="Lucida Bright" w:hAnsi="Lucida Bright" w:cs="Arial"/>
          <w:b/>
          <w:sz w:val="20"/>
          <w:lang w:val="en-AU"/>
        </w:rPr>
        <w:t>Reading, RG2 0DU, Berkshire</w:t>
      </w:r>
    </w:p>
    <w:p w14:paraId="03B754A0" w14:textId="77777777" w:rsidR="00F74046" w:rsidRPr="00137535" w:rsidRDefault="003D077D" w:rsidP="00507C10">
      <w:pPr>
        <w:spacing w:after="0"/>
        <w:jc w:val="center"/>
        <w:rPr>
          <w:rFonts w:ascii="Lucida Bright" w:hAnsi="Lucida Bright" w:cs="Arial"/>
          <w:b/>
          <w:sz w:val="20"/>
          <w:lang w:val="en-AU"/>
        </w:rPr>
      </w:pPr>
      <w:r>
        <w:rPr>
          <w:rFonts w:ascii="Lucida Bright" w:hAnsi="Lucida Bright" w:cs="Arial"/>
          <w:b/>
          <w:sz w:val="20"/>
          <w:lang w:val="en-AU"/>
        </w:rPr>
        <w:t xml:space="preserve">Telephone: </w:t>
      </w:r>
      <w:r w:rsidR="009A5640">
        <w:rPr>
          <w:rFonts w:ascii="Lucida Bright" w:hAnsi="Lucida Bright"/>
          <w:b/>
          <w:sz w:val="20"/>
          <w:szCs w:val="20"/>
          <w:lang w:val="en-US"/>
        </w:rPr>
        <w:t>07456 086580</w:t>
      </w:r>
    </w:p>
    <w:p w14:paraId="2B362504" w14:textId="77777777" w:rsidR="00F74046" w:rsidRPr="00137535" w:rsidRDefault="00F74046" w:rsidP="00507C10">
      <w:pPr>
        <w:spacing w:after="0"/>
        <w:jc w:val="center"/>
        <w:rPr>
          <w:rFonts w:ascii="Lucida Bright" w:hAnsi="Lucida Bright" w:cs="Arial"/>
          <w:b/>
          <w:sz w:val="20"/>
          <w:lang w:val="en-AU"/>
        </w:rPr>
      </w:pPr>
      <w:r w:rsidRPr="00137535">
        <w:rPr>
          <w:rFonts w:ascii="Lucida Bright" w:hAnsi="Lucida Bright" w:cs="Arial"/>
          <w:b/>
          <w:sz w:val="20"/>
          <w:lang w:val="en-AU"/>
        </w:rPr>
        <w:t xml:space="preserve">Email: </w:t>
      </w:r>
      <w:r w:rsidR="009A5640">
        <w:rPr>
          <w:rFonts w:ascii="Lucida Bright" w:hAnsi="Lucida Bright" w:cs="Arial"/>
          <w:b/>
          <w:sz w:val="20"/>
          <w:lang w:val="en-AU"/>
        </w:rPr>
        <w:t>gurungmadan@hotmail.com</w:t>
      </w:r>
    </w:p>
    <w:p w14:paraId="5736C858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19"/>
          <w:szCs w:val="19"/>
          <w:lang w:val="en-AU"/>
        </w:rPr>
      </w:pPr>
      <w:r w:rsidRPr="00137535">
        <w:rPr>
          <w:rFonts w:ascii="Lucida Bright" w:hAnsi="Lucida Bright" w:cs="Arial"/>
          <w:lang w:val="en-AU"/>
        </w:rPr>
        <w:t xml:space="preserve"> </w:t>
      </w:r>
    </w:p>
    <w:p w14:paraId="6BB0B327" w14:textId="77777777" w:rsidR="00F74046" w:rsidRPr="00137535" w:rsidRDefault="00F74046" w:rsidP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19"/>
          <w:szCs w:val="19"/>
          <w:lang w:val="en-AU"/>
        </w:rPr>
        <w:t xml:space="preserve"> </w:t>
      </w:r>
    </w:p>
    <w:p w14:paraId="74D5E18A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4C3A6D6F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b/>
          <w:bCs/>
          <w:sz w:val="20"/>
          <w:szCs w:val="20"/>
          <w:lang w:val="en-AU"/>
        </w:rPr>
        <w:t>For the attention of: The Personnel Manager</w:t>
      </w:r>
    </w:p>
    <w:p w14:paraId="7885105D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23D1C635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41ADB3FF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3FDF282F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>Dear Sir/Madam,</w:t>
      </w:r>
    </w:p>
    <w:p w14:paraId="6F157826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25AF4B48" w14:textId="77777777" w:rsidR="00F74046" w:rsidRPr="00137535" w:rsidRDefault="003B4E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9A5640">
        <w:rPr>
          <w:rFonts w:ascii="Lucida Bright" w:hAnsi="Lucida Bright" w:cs="Arial"/>
          <w:sz w:val="20"/>
          <w:szCs w:val="20"/>
          <w:highlight w:val="cyan"/>
          <w:lang w:val="en-AU"/>
        </w:rPr>
        <w:t>JOB TITLE</w:t>
      </w:r>
      <w:r w:rsidR="00F74046" w:rsidRPr="00137535">
        <w:rPr>
          <w:rFonts w:ascii="Lucida Bright" w:hAnsi="Lucida Bright" w:cs="Arial"/>
          <w:b/>
          <w:bCs/>
          <w:sz w:val="20"/>
          <w:szCs w:val="20"/>
          <w:lang w:val="en-AU"/>
        </w:rPr>
        <w:t xml:space="preserve"> VACANCIES</w:t>
      </w:r>
    </w:p>
    <w:p w14:paraId="50E7DE33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6A442A95" w14:textId="77777777" w:rsidR="00F74046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bCs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>Having seen your advertisement for the position of</w:t>
      </w:r>
      <w:r w:rsidR="009F1987">
        <w:rPr>
          <w:rFonts w:ascii="Lucida Bright" w:hAnsi="Lucida Bright" w:cs="Arial"/>
          <w:sz w:val="20"/>
          <w:szCs w:val="20"/>
          <w:lang w:val="en-AU"/>
        </w:rPr>
        <w:t xml:space="preserve"> </w:t>
      </w:r>
      <w:r w:rsidR="003B4E6C" w:rsidRPr="009A5640">
        <w:rPr>
          <w:rFonts w:ascii="Lucida Bright" w:hAnsi="Lucida Bright" w:cs="Arial"/>
          <w:sz w:val="20"/>
          <w:szCs w:val="20"/>
          <w:highlight w:val="cyan"/>
          <w:lang w:val="en-AU"/>
        </w:rPr>
        <w:t>JOB TITLE</w:t>
      </w:r>
      <w:r w:rsidR="00204E01">
        <w:rPr>
          <w:rFonts w:ascii="Lucida Bright" w:hAnsi="Lucida Bright" w:cs="Arial"/>
          <w:sz w:val="20"/>
          <w:szCs w:val="20"/>
          <w:lang w:val="en-AU"/>
        </w:rPr>
        <w:t>,</w:t>
      </w:r>
      <w:r w:rsidR="009F1987">
        <w:rPr>
          <w:rFonts w:ascii="Lucida Bright" w:hAnsi="Lucida Bright" w:cs="Arial"/>
          <w:sz w:val="20"/>
          <w:szCs w:val="20"/>
          <w:lang w:val="en-AU"/>
        </w:rPr>
        <w:t xml:space="preserve"> </w:t>
      </w: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I am writing </w:t>
      </w:r>
      <w:r w:rsidRPr="00137535">
        <w:rPr>
          <w:rFonts w:ascii="Lucida Bright" w:hAnsi="Lucida Bright" w:cs="Arial"/>
          <w:bCs/>
          <w:sz w:val="20"/>
          <w:szCs w:val="20"/>
          <w:lang w:val="en-AU"/>
        </w:rPr>
        <w:t xml:space="preserve">to outline my </w:t>
      </w:r>
      <w:r w:rsidR="009A5640">
        <w:rPr>
          <w:rFonts w:ascii="Lucida Bright" w:hAnsi="Lucida Bright" w:cs="Arial"/>
          <w:bCs/>
          <w:sz w:val="20"/>
          <w:szCs w:val="20"/>
          <w:lang w:val="en-AU"/>
        </w:rPr>
        <w:t>interest in contributing to your company. I believe I possess the right attitude and qualifications with goals in mind that align with your organisational goals.</w:t>
      </w:r>
    </w:p>
    <w:p w14:paraId="54229116" w14:textId="77777777" w:rsidR="009A5640" w:rsidRDefault="009A5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bCs/>
          <w:sz w:val="20"/>
          <w:szCs w:val="20"/>
          <w:lang w:val="en-AU"/>
        </w:rPr>
      </w:pPr>
    </w:p>
    <w:p w14:paraId="4D24D59A" w14:textId="77777777" w:rsidR="00F74046" w:rsidRPr="009A5640" w:rsidRDefault="009A5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bCs/>
          <w:sz w:val="20"/>
          <w:szCs w:val="20"/>
          <w:lang w:val="en-AU"/>
        </w:rPr>
      </w:pPr>
      <w:r>
        <w:rPr>
          <w:rFonts w:ascii="Lucida Bright" w:hAnsi="Lucida Bright" w:cs="Arial"/>
          <w:bCs/>
          <w:sz w:val="20"/>
          <w:szCs w:val="20"/>
          <w:lang w:val="en-AU"/>
        </w:rPr>
        <w:t xml:space="preserve">I have recently acquired my Post Graduate Certificate in Information System Technology from the City University London, and with my Bachelor Degree in Computer Science from the University of Hertfordshire, I am finally ready to begin pursuit of a career path that leads to my goal of being a developer at a top-tier firm. </w:t>
      </w:r>
      <w:r w:rsidR="00F74046"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19236245" w14:textId="77777777" w:rsidR="009F1987" w:rsidRDefault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</w:p>
    <w:p w14:paraId="7D7DA510" w14:textId="77777777" w:rsidR="009F1987" w:rsidRPr="00916968" w:rsidRDefault="009F1987" w:rsidP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</w:rPr>
      </w:pPr>
      <w:r w:rsidRPr="00916968">
        <w:rPr>
          <w:rFonts w:ascii="Lucida Bright" w:hAnsi="Lucida Bright" w:cs="Arial"/>
          <w:sz w:val="20"/>
          <w:szCs w:val="20"/>
        </w:rPr>
        <w:t xml:space="preserve">I am now looking for a challenging new position and </w:t>
      </w:r>
      <w:r w:rsidR="009A5640">
        <w:rPr>
          <w:rFonts w:ascii="Lucida Bright" w:hAnsi="Lucida Bright" w:cs="Arial"/>
          <w:sz w:val="20"/>
          <w:szCs w:val="20"/>
        </w:rPr>
        <w:t>am certain that</w:t>
      </w:r>
      <w:r w:rsidRPr="00916968">
        <w:rPr>
          <w:rFonts w:ascii="Lucida Bright" w:hAnsi="Lucida Bright" w:cs="Arial"/>
          <w:sz w:val="20"/>
          <w:szCs w:val="20"/>
        </w:rPr>
        <w:t xml:space="preserve"> I am an ideal candidate for the advertised position. I am a confident communicator, with strong interpersonal and relationship management skills. </w:t>
      </w:r>
      <w:r w:rsidR="00065A83">
        <w:rPr>
          <w:rFonts w:ascii="Lucida Bright" w:hAnsi="Lucida Bright" w:cs="Arial"/>
          <w:sz w:val="20"/>
          <w:szCs w:val="20"/>
        </w:rPr>
        <w:t xml:space="preserve">I </w:t>
      </w:r>
      <w:r w:rsidR="008502DD">
        <w:rPr>
          <w:rFonts w:ascii="Lucida Bright" w:hAnsi="Lucida Bright" w:cs="Arial"/>
          <w:sz w:val="20"/>
          <w:szCs w:val="20"/>
        </w:rPr>
        <w:t>am proactive in my work approach and would always be willing to hold more responsibilities.</w:t>
      </w:r>
      <w:r w:rsidR="00204E01">
        <w:rPr>
          <w:rFonts w:ascii="Lucida Bright" w:hAnsi="Lucida Bright" w:cs="Arial"/>
          <w:sz w:val="20"/>
          <w:szCs w:val="20"/>
        </w:rPr>
        <w:t xml:space="preserve"> </w:t>
      </w:r>
      <w:r w:rsidRPr="00916968">
        <w:rPr>
          <w:rFonts w:ascii="Lucida Bright" w:hAnsi="Lucida Bright" w:cs="Arial"/>
          <w:sz w:val="20"/>
          <w:szCs w:val="20"/>
        </w:rPr>
        <w:t xml:space="preserve">Resourceful and efficient, I excel within multi-cultural environments, effectively managing multiple priorities in challenging conditions. </w:t>
      </w:r>
    </w:p>
    <w:p w14:paraId="58325943" w14:textId="77777777" w:rsidR="009F1987" w:rsidRPr="00916968" w:rsidRDefault="009F1987" w:rsidP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</w:rPr>
      </w:pPr>
    </w:p>
    <w:p w14:paraId="1E974253" w14:textId="77777777" w:rsidR="009F1987" w:rsidRPr="00916968" w:rsidRDefault="009F1987" w:rsidP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</w:rPr>
      </w:pPr>
      <w:r w:rsidRPr="00916968">
        <w:rPr>
          <w:rFonts w:ascii="Lucida Bright" w:hAnsi="Lucida Bright" w:cs="Arial"/>
          <w:sz w:val="20"/>
          <w:szCs w:val="20"/>
        </w:rPr>
        <w:t>Please do not hesitate to contact me so that we can arrange an interview to discuss my application in greater depth.</w:t>
      </w:r>
    </w:p>
    <w:p w14:paraId="2BD81B9B" w14:textId="77777777" w:rsidR="009F1987" w:rsidRPr="00137535" w:rsidRDefault="009F198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</w:p>
    <w:p w14:paraId="1CA7DEA8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6F15823C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>Yours faithfully,</w:t>
      </w:r>
    </w:p>
    <w:p w14:paraId="27322246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49598F40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0BD97075" w14:textId="77777777" w:rsidR="00F74046" w:rsidRPr="00137535" w:rsidRDefault="00F740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20"/>
          <w:szCs w:val="20"/>
          <w:lang w:val="en-AU"/>
        </w:rPr>
      </w:pPr>
      <w:r w:rsidRPr="00137535">
        <w:rPr>
          <w:rFonts w:ascii="Lucida Bright" w:hAnsi="Lucida Bright" w:cs="Arial"/>
          <w:sz w:val="20"/>
          <w:szCs w:val="20"/>
          <w:lang w:val="en-AU"/>
        </w:rPr>
        <w:t xml:space="preserve"> </w:t>
      </w:r>
    </w:p>
    <w:p w14:paraId="2FBBE2B1" w14:textId="77777777" w:rsidR="001105EE" w:rsidRDefault="001105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b/>
          <w:bCs/>
          <w:sz w:val="20"/>
          <w:szCs w:val="20"/>
          <w:lang w:val="en-AU"/>
        </w:rPr>
      </w:pPr>
    </w:p>
    <w:p w14:paraId="55F45DE4" w14:textId="77777777" w:rsidR="00862B40" w:rsidRDefault="00862B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b/>
          <w:bCs/>
          <w:sz w:val="20"/>
          <w:szCs w:val="20"/>
          <w:lang w:val="en-AU"/>
        </w:rPr>
      </w:pPr>
    </w:p>
    <w:p w14:paraId="1AC2D982" w14:textId="77777777" w:rsidR="00862B40" w:rsidRPr="00137535" w:rsidRDefault="009A564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Lucida Bright" w:hAnsi="Lucida Bright" w:cs="Arial"/>
          <w:sz w:val="19"/>
          <w:szCs w:val="19"/>
          <w:lang w:val="en-AU"/>
        </w:rPr>
      </w:pPr>
      <w:r>
        <w:rPr>
          <w:rFonts w:ascii="Lucida Bright" w:hAnsi="Lucida Bright" w:cs="Arial"/>
          <w:b/>
          <w:bCs/>
          <w:sz w:val="20"/>
          <w:szCs w:val="20"/>
          <w:lang w:val="en-AU"/>
        </w:rPr>
        <w:t>Madan Gurung</w:t>
      </w:r>
      <w:bookmarkStart w:id="0" w:name="_GoBack"/>
      <w:bookmarkEnd w:id="0"/>
    </w:p>
    <w:sectPr w:rsidR="00862B40" w:rsidRPr="00137535">
      <w:headerReference w:type="default" r:id="rId6"/>
      <w:footerReference w:type="default" r:id="rId7"/>
      <w:pgSz w:w="11907" w:h="16840"/>
      <w:pgMar w:top="1134" w:right="1134" w:bottom="851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BF879" w14:textId="77777777" w:rsidR="00FA008C" w:rsidRDefault="00FA008C">
      <w:pPr>
        <w:spacing w:after="0" w:line="240" w:lineRule="auto"/>
      </w:pPr>
      <w:r>
        <w:separator/>
      </w:r>
    </w:p>
  </w:endnote>
  <w:endnote w:type="continuationSeparator" w:id="0">
    <w:p w14:paraId="00CE81DB" w14:textId="77777777" w:rsidR="00FA008C" w:rsidRDefault="00FA0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18A97" w14:textId="77777777" w:rsidR="002E2B39" w:rsidRDefault="002E2B39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7FB0C" w14:textId="77777777" w:rsidR="00FA008C" w:rsidRDefault="00FA008C">
      <w:pPr>
        <w:spacing w:after="0" w:line="240" w:lineRule="auto"/>
      </w:pPr>
      <w:r>
        <w:separator/>
      </w:r>
    </w:p>
  </w:footnote>
  <w:footnote w:type="continuationSeparator" w:id="0">
    <w:p w14:paraId="2A3077DB" w14:textId="77777777" w:rsidR="00FA008C" w:rsidRDefault="00FA0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4DBE04" w14:textId="77777777" w:rsidR="002E2B39" w:rsidRDefault="002E2B39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Times New Roman" w:hAnsi="Times New Roman"/>
      </w:rPr>
    </w:pPr>
    <w:r>
      <w:rPr>
        <w:rFonts w:ascii="Times New Roman" w:hAnsi="Times New Roman"/>
        <w:b/>
        <w:bCs/>
        <w:i/>
        <w:i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640"/>
    <w:rsid w:val="00017AF2"/>
    <w:rsid w:val="00060BA3"/>
    <w:rsid w:val="00065A83"/>
    <w:rsid w:val="000922BC"/>
    <w:rsid w:val="001105EE"/>
    <w:rsid w:val="00137535"/>
    <w:rsid w:val="00197A0F"/>
    <w:rsid w:val="001F7C52"/>
    <w:rsid w:val="00204E01"/>
    <w:rsid w:val="002D12BA"/>
    <w:rsid w:val="002E2B39"/>
    <w:rsid w:val="002F2066"/>
    <w:rsid w:val="003507C9"/>
    <w:rsid w:val="00380C70"/>
    <w:rsid w:val="003B4E6C"/>
    <w:rsid w:val="003D077D"/>
    <w:rsid w:val="00507C10"/>
    <w:rsid w:val="00556842"/>
    <w:rsid w:val="00575AEE"/>
    <w:rsid w:val="005A14E9"/>
    <w:rsid w:val="00630C1E"/>
    <w:rsid w:val="0079105E"/>
    <w:rsid w:val="00792A90"/>
    <w:rsid w:val="007E091F"/>
    <w:rsid w:val="007F4CBE"/>
    <w:rsid w:val="00812CC0"/>
    <w:rsid w:val="00834A41"/>
    <w:rsid w:val="008502DD"/>
    <w:rsid w:val="00862B40"/>
    <w:rsid w:val="00865B3C"/>
    <w:rsid w:val="00900E62"/>
    <w:rsid w:val="009A5640"/>
    <w:rsid w:val="009F1987"/>
    <w:rsid w:val="00BC145D"/>
    <w:rsid w:val="00C729F5"/>
    <w:rsid w:val="00C853EC"/>
    <w:rsid w:val="00CA48BD"/>
    <w:rsid w:val="00CC5620"/>
    <w:rsid w:val="00CE50DC"/>
    <w:rsid w:val="00F172A4"/>
    <w:rsid w:val="00F202C9"/>
    <w:rsid w:val="00F219B2"/>
    <w:rsid w:val="00F74046"/>
    <w:rsid w:val="00F81B2A"/>
    <w:rsid w:val="00FA008C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487E9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rren/Library/Group%20Containers/UBF8T346G9.Office/User%20Content.localized/Templates.localized/COVER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TEMPLATE.dotx</Template>
  <TotalTime>1</TotalTime>
  <Pages>1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>Microsoft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creator>Microsoft Office User</dc:creator>
  <cp:lastModifiedBy>Microsoft Office User</cp:lastModifiedBy>
  <cp:revision>1</cp:revision>
  <dcterms:created xsi:type="dcterms:W3CDTF">2018-03-12T01:19:00Z</dcterms:created>
  <dcterms:modified xsi:type="dcterms:W3CDTF">2018-03-12T01:24:00Z</dcterms:modified>
</cp:coreProperties>
</file>